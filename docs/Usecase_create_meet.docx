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E7" w:rsidRPr="00FB08E7" w:rsidRDefault="00FB08E7" w:rsidP="00FB08E7">
      <w:pPr>
        <w:pStyle w:val="Title"/>
        <w:jc w:val="right"/>
      </w:pPr>
      <w:r>
        <w:t>Meets</w:t>
      </w:r>
    </w:p>
    <w:p w:rsidR="00357B8E" w:rsidRDefault="001A7E7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B08E7">
        <w:t xml:space="preserve">Use-Case Specification: </w:t>
      </w:r>
      <w:r>
        <w:fldChar w:fldCharType="end"/>
      </w:r>
      <w:r w:rsidR="00E16470">
        <w:t>Create a meet</w:t>
      </w:r>
    </w:p>
    <w:p w:rsidR="00357B8E" w:rsidRDefault="00357B8E">
      <w:pPr>
        <w:pStyle w:val="Title"/>
        <w:jc w:val="right"/>
      </w:pPr>
    </w:p>
    <w:p w:rsidR="00357B8E" w:rsidRDefault="0071258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57B8E" w:rsidRDefault="00357B8E"/>
    <w:p w:rsidR="00357B8E" w:rsidRDefault="00357B8E"/>
    <w:p w:rsidR="00357B8E" w:rsidRDefault="00357B8E">
      <w:pPr>
        <w:pStyle w:val="BodyText"/>
      </w:pPr>
    </w:p>
    <w:p w:rsidR="00357B8E" w:rsidRDefault="00357B8E">
      <w:pPr>
        <w:pStyle w:val="BodyText"/>
      </w:pPr>
    </w:p>
    <w:p w:rsidR="00357B8E" w:rsidRDefault="00357B8E">
      <w:pPr>
        <w:sectPr w:rsidR="00357B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57B8E" w:rsidRDefault="0071258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7B8E">
        <w:tc>
          <w:tcPr>
            <w:tcW w:w="230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57B8E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57B8E">
        <w:tc>
          <w:tcPr>
            <w:tcW w:w="2304" w:type="dxa"/>
          </w:tcPr>
          <w:p w:rsidR="00357B8E" w:rsidRDefault="00FB08E7">
            <w:pPr>
              <w:pStyle w:val="Tabletext"/>
            </w:pPr>
            <w:r>
              <w:t>01/11/2016</w:t>
            </w:r>
          </w:p>
        </w:tc>
        <w:tc>
          <w:tcPr>
            <w:tcW w:w="1152" w:type="dxa"/>
          </w:tcPr>
          <w:p w:rsidR="00357B8E" w:rsidRDefault="00FB08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357B8E" w:rsidRDefault="00FB08E7">
            <w:pPr>
              <w:pStyle w:val="Tabletext"/>
            </w:pPr>
            <w:r>
              <w:t>Initial fill up</w:t>
            </w:r>
          </w:p>
        </w:tc>
        <w:tc>
          <w:tcPr>
            <w:tcW w:w="2304" w:type="dxa"/>
          </w:tcPr>
          <w:p w:rsidR="00357B8E" w:rsidRDefault="00FB08E7">
            <w:pPr>
              <w:pStyle w:val="Tabletext"/>
            </w:pPr>
            <w:r>
              <w:t>Luca Carotenuto</w:t>
            </w: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  <w:tr w:rsidR="00357B8E"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  <w:tc>
          <w:tcPr>
            <w:tcW w:w="1152" w:type="dxa"/>
          </w:tcPr>
          <w:p w:rsidR="00357B8E" w:rsidRDefault="00357B8E">
            <w:pPr>
              <w:pStyle w:val="Tabletext"/>
            </w:pPr>
          </w:p>
        </w:tc>
        <w:tc>
          <w:tcPr>
            <w:tcW w:w="3744" w:type="dxa"/>
          </w:tcPr>
          <w:p w:rsidR="00357B8E" w:rsidRDefault="00357B8E">
            <w:pPr>
              <w:pStyle w:val="Tabletext"/>
            </w:pPr>
          </w:p>
        </w:tc>
        <w:tc>
          <w:tcPr>
            <w:tcW w:w="2304" w:type="dxa"/>
          </w:tcPr>
          <w:p w:rsidR="00357B8E" w:rsidRDefault="00357B8E">
            <w:pPr>
              <w:pStyle w:val="Tabletext"/>
            </w:pPr>
          </w:p>
        </w:tc>
      </w:tr>
    </w:tbl>
    <w:p w:rsidR="00357B8E" w:rsidRDefault="00357B8E"/>
    <w:p w:rsidR="00357B8E" w:rsidRDefault="00712588">
      <w:pPr>
        <w:pStyle w:val="Title"/>
      </w:pPr>
      <w:r>
        <w:br w:type="page"/>
      </w:r>
      <w:r>
        <w:lastRenderedPageBreak/>
        <w:t>Table of Contents</w:t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357B8E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357B8E" w:rsidRDefault="0071258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A7E74">
        <w:lastRenderedPageBreak/>
        <w:fldChar w:fldCharType="begin"/>
      </w:r>
      <w:r w:rsidR="001A7E74">
        <w:instrText xml:space="preserve">title  \* Mergeformat </w:instrText>
      </w:r>
      <w:r w:rsidR="001A7E74">
        <w:fldChar w:fldCharType="separate"/>
      </w:r>
      <w:r w:rsidR="00FB08E7">
        <w:t xml:space="preserve">Use-Case Specification: </w:t>
      </w:r>
      <w:r w:rsidR="001A7E74">
        <w:fldChar w:fldCharType="end"/>
      </w:r>
      <w:bookmarkStart w:id="0" w:name="_Toc423410237"/>
      <w:bookmarkStart w:id="1" w:name="_Toc425054503"/>
      <w:r w:rsidR="005258B6">
        <w:t>Create a meet</w:t>
      </w:r>
      <w:r>
        <w:t xml:space="preserve"> </w:t>
      </w:r>
      <w:bookmarkEnd w:id="0"/>
      <w:bookmarkEnd w:id="1"/>
    </w:p>
    <w:p w:rsidR="00357B8E" w:rsidRDefault="00357B8E">
      <w:pPr>
        <w:pStyle w:val="InfoBlue"/>
      </w:pPr>
    </w:p>
    <w:p w:rsidR="00357B8E" w:rsidRDefault="00712588">
      <w:pPr>
        <w:pStyle w:val="Heading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357B8E" w:rsidRDefault="00712588" w:rsidP="00FB08E7">
      <w:pPr>
        <w:pStyle w:val="Heading2"/>
      </w:pPr>
      <w:bookmarkStart w:id="5" w:name="_Toc508098430"/>
      <w:r>
        <w:t>Brief Description</w:t>
      </w:r>
      <w:bookmarkEnd w:id="3"/>
      <w:bookmarkEnd w:id="4"/>
      <w:bookmarkEnd w:id="5"/>
    </w:p>
    <w:p w:rsidR="00FB08E7" w:rsidRPr="00FB08E7" w:rsidRDefault="00E16470" w:rsidP="00FB08E7">
      <w:pPr>
        <w:ind w:left="720"/>
      </w:pPr>
      <w:r>
        <w:t xml:space="preserve">This use case enables a </w:t>
      </w:r>
      <w:r w:rsidR="006E0099">
        <w:t xml:space="preserve">user </w:t>
      </w:r>
      <w:r>
        <w:t xml:space="preserve">that is logged in to the system </w:t>
      </w:r>
      <w:r w:rsidR="006E0099">
        <w:t xml:space="preserve">to create </w:t>
      </w:r>
      <w:r>
        <w:t xml:space="preserve">a new meet. </w:t>
      </w:r>
      <w:r w:rsidR="006E0099">
        <w:t>In this process</w:t>
      </w:r>
      <w:r>
        <w:t xml:space="preserve"> the user</w:t>
      </w:r>
      <w:r w:rsidR="006E0099">
        <w:t xml:space="preserve"> has to fill out the required form fields</w:t>
      </w:r>
      <w:r>
        <w:t xml:space="preserve"> that are necessary</w:t>
      </w:r>
      <w:r w:rsidR="006E0099">
        <w:t xml:space="preserve"> to </w:t>
      </w:r>
      <w:r>
        <w:t>create</w:t>
      </w:r>
      <w:r w:rsidR="006E0099">
        <w:t xml:space="preserve"> a </w:t>
      </w:r>
      <w:r>
        <w:t>new meet. Only in the case of valid input a new meet is stored in the system.</w:t>
      </w:r>
    </w:p>
    <w:p w:rsidR="00357B8E" w:rsidRDefault="00712588">
      <w:pPr>
        <w:pStyle w:val="Heading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357B8E" w:rsidRDefault="00712588">
      <w:pPr>
        <w:pStyle w:val="Heading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FB08E7" w:rsidRDefault="00FB08E7" w:rsidP="00FB08E7">
      <w:pPr>
        <w:ind w:left="720"/>
      </w:pPr>
      <w:r>
        <w:t>Activity diagram:</w:t>
      </w:r>
    </w:p>
    <w:p w:rsidR="00AE1B19" w:rsidRDefault="00E16470" w:rsidP="00FB08E7">
      <w:pPr>
        <w:ind w:left="720"/>
      </w:pPr>
      <w:r w:rsidRPr="00E16470">
        <w:rPr>
          <w:noProof/>
          <w:lang w:val="de-DE" w:eastAsia="de-DE"/>
        </w:rPr>
        <w:drawing>
          <wp:inline distT="0" distB="0" distL="0" distR="0">
            <wp:extent cx="4020111" cy="5000625"/>
            <wp:effectExtent l="0" t="0" r="0" b="0"/>
            <wp:docPr id="2" name="Picture 2" descr="C:\Users\D064880\Downloads\activity_create_m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activity_create_me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65" cy="50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BC" w:rsidRDefault="00096ABC" w:rsidP="00FB08E7">
      <w:pPr>
        <w:ind w:left="720"/>
      </w:pPr>
    </w:p>
    <w:p w:rsidR="00096ABC" w:rsidRPr="00FB08E7" w:rsidRDefault="00096ABC" w:rsidP="00FB08E7">
      <w:pPr>
        <w:ind w:left="720"/>
      </w:pPr>
      <w:r>
        <w:t>Mockup:</w:t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78.75pt">
            <v:imagedata r:id="rId14" o:title="mockup_create_meet"/>
          </v:shape>
        </w:pict>
      </w:r>
      <w:bookmarkStart w:id="12" w:name="_GoBack"/>
      <w:bookmarkEnd w:id="12"/>
    </w:p>
    <w:p w:rsidR="00357B8E" w:rsidRDefault="00712588" w:rsidP="00AE1B19">
      <w:pPr>
        <w:pStyle w:val="Heading1"/>
      </w:pPr>
      <w:bookmarkStart w:id="13" w:name="_Toc423410251"/>
      <w:bookmarkStart w:id="14" w:name="_Toc425054510"/>
      <w:bookmarkStart w:id="15" w:name="_Toc508098436"/>
      <w:r>
        <w:t>Special Requirements</w:t>
      </w:r>
      <w:bookmarkEnd w:id="13"/>
      <w:bookmarkEnd w:id="14"/>
      <w:bookmarkEnd w:id="15"/>
    </w:p>
    <w:p w:rsidR="00AE1B19" w:rsidRPr="00AE1B19" w:rsidRDefault="00AE1B19" w:rsidP="00AE1B19">
      <w:pPr>
        <w:ind w:left="720"/>
      </w:pPr>
      <w:r>
        <w:t>n/a</w:t>
      </w:r>
    </w:p>
    <w:p w:rsidR="00357B8E" w:rsidRDefault="00712588" w:rsidP="00AE1B19">
      <w:pPr>
        <w:pStyle w:val="Heading1"/>
        <w:widowControl/>
      </w:pPr>
      <w:bookmarkStart w:id="16" w:name="_Toc423410253"/>
      <w:bookmarkStart w:id="17" w:name="_Toc425054512"/>
      <w:bookmarkStart w:id="18" w:name="_Toc508098438"/>
      <w:r>
        <w:t>Preconditions</w:t>
      </w:r>
      <w:bookmarkEnd w:id="16"/>
      <w:bookmarkEnd w:id="17"/>
      <w:bookmarkEnd w:id="18"/>
    </w:p>
    <w:p w:rsidR="00AE1B19" w:rsidRPr="00AE1B19" w:rsidRDefault="00AE1B19" w:rsidP="00AE1B19">
      <w:pPr>
        <w:ind w:left="720"/>
      </w:pPr>
      <w:r>
        <w:t xml:space="preserve">The user that tries to </w:t>
      </w:r>
      <w:r w:rsidR="00A73226">
        <w:t>create a new meet</w:t>
      </w:r>
      <w:r>
        <w:t xml:space="preserve"> must be logged </w:t>
      </w:r>
      <w:r w:rsidR="00A73226">
        <w:t>in to the system.</w:t>
      </w:r>
    </w:p>
    <w:p w:rsidR="00357B8E" w:rsidRDefault="00712588">
      <w:pPr>
        <w:pStyle w:val="Heading1"/>
        <w:widowControl/>
      </w:pPr>
      <w:bookmarkStart w:id="19" w:name="_Toc423410255"/>
      <w:bookmarkStart w:id="20" w:name="_Toc425054514"/>
      <w:bookmarkStart w:id="21" w:name="_Toc508098440"/>
      <w:proofErr w:type="spellStart"/>
      <w:r>
        <w:t>Postconditions</w:t>
      </w:r>
      <w:bookmarkEnd w:id="19"/>
      <w:bookmarkEnd w:id="20"/>
      <w:bookmarkEnd w:id="21"/>
      <w:proofErr w:type="spellEnd"/>
    </w:p>
    <w:p w:rsidR="00AE1B19" w:rsidRPr="00AE1B19" w:rsidRDefault="00AE1B19" w:rsidP="00AE1B19">
      <w:pPr>
        <w:ind w:left="720"/>
      </w:pPr>
      <w:r>
        <w:t xml:space="preserve">After the process </w:t>
      </w:r>
      <w:r w:rsidR="00A73226">
        <w:t>creating a new meet, the meet is stored in the database and is ready to be viewed not only by the creator but by every other user</w:t>
      </w:r>
      <w:r>
        <w:t xml:space="preserve">. </w:t>
      </w:r>
      <w:r w:rsidR="00A73226">
        <w:t>After successful completion people can join the meet, leave the meet and comment on the meet.</w:t>
      </w:r>
    </w:p>
    <w:p w:rsidR="00AE1B19" w:rsidRDefault="00712588" w:rsidP="00AE1B19">
      <w:pPr>
        <w:pStyle w:val="Heading1"/>
      </w:pPr>
      <w:bookmarkStart w:id="22" w:name="_Toc508098442"/>
      <w:r>
        <w:t>Extension Points</w:t>
      </w:r>
      <w:bookmarkEnd w:id="22"/>
    </w:p>
    <w:p w:rsidR="00AE1B19" w:rsidRPr="00AE1B19" w:rsidRDefault="00AE1B19" w:rsidP="00AE1B19">
      <w:pPr>
        <w:ind w:left="720"/>
      </w:pPr>
      <w:r>
        <w:t>n/a</w:t>
      </w:r>
    </w:p>
    <w:sectPr w:rsidR="00AE1B19" w:rsidRPr="00AE1B19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E74" w:rsidRDefault="001A7E74">
      <w:pPr>
        <w:spacing w:line="240" w:lineRule="auto"/>
      </w:pPr>
      <w:r>
        <w:separator/>
      </w:r>
    </w:p>
  </w:endnote>
  <w:endnote w:type="continuationSeparator" w:id="0">
    <w:p w:rsidR="001A7E74" w:rsidRDefault="001A7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57B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 w:rsidP="00D90B2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90B25">
            <w:t>Meets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6ABC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7B8E" w:rsidRDefault="007125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96AB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357B8E" w:rsidRDefault="00357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E74" w:rsidRDefault="001A7E74">
      <w:pPr>
        <w:spacing w:line="240" w:lineRule="auto"/>
      </w:pPr>
      <w:r>
        <w:separator/>
      </w:r>
    </w:p>
  </w:footnote>
  <w:footnote w:type="continuationSeparator" w:id="0">
    <w:p w:rsidR="001A7E74" w:rsidRDefault="001A7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B8E" w:rsidRDefault="00357B8E">
    <w:pPr>
      <w:rPr>
        <w:sz w:val="24"/>
      </w:rPr>
    </w:pPr>
  </w:p>
  <w:p w:rsidR="00357B8E" w:rsidRDefault="00357B8E">
    <w:pPr>
      <w:pBdr>
        <w:top w:val="single" w:sz="6" w:space="1" w:color="auto"/>
      </w:pBdr>
      <w:rPr>
        <w:sz w:val="24"/>
      </w:rPr>
    </w:pPr>
  </w:p>
  <w:p w:rsidR="00FB08E7" w:rsidRDefault="00FB08E7" w:rsidP="00FB08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:rsidR="00357B8E" w:rsidRDefault="00357B8E">
    <w:pPr>
      <w:pBdr>
        <w:bottom w:val="single" w:sz="6" w:space="1" w:color="auto"/>
      </w:pBdr>
      <w:jc w:val="right"/>
      <w:rPr>
        <w:sz w:val="24"/>
      </w:rPr>
    </w:pPr>
  </w:p>
  <w:p w:rsidR="00357B8E" w:rsidRDefault="00357B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B25" w:rsidRDefault="00D90B2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57B8E">
      <w:tc>
        <w:tcPr>
          <w:tcW w:w="6379" w:type="dxa"/>
        </w:tcPr>
        <w:p w:rsidR="00357B8E" w:rsidRDefault="00FB08E7" w:rsidP="00FB08E7">
          <w:r>
            <w:t>Meets</w:t>
          </w:r>
        </w:p>
      </w:tc>
      <w:tc>
        <w:tcPr>
          <w:tcW w:w="3179" w:type="dxa"/>
        </w:tcPr>
        <w:p w:rsidR="00357B8E" w:rsidRDefault="0071258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57B8E">
      <w:tc>
        <w:tcPr>
          <w:tcW w:w="6379" w:type="dxa"/>
        </w:tcPr>
        <w:p w:rsidR="00357B8E" w:rsidRDefault="001A7E74" w:rsidP="00FB08E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B08E7">
            <w:t xml:space="preserve">Use-Case Specification: </w:t>
          </w:r>
          <w:r>
            <w:fldChar w:fldCharType="end"/>
          </w:r>
          <w:r w:rsidR="00FB08E7">
            <w:t>Register</w:t>
          </w:r>
        </w:p>
      </w:tc>
      <w:tc>
        <w:tcPr>
          <w:tcW w:w="3179" w:type="dxa"/>
        </w:tcPr>
        <w:p w:rsidR="00357B8E" w:rsidRDefault="00712588" w:rsidP="00FB08E7">
          <w:r>
            <w:t xml:space="preserve"> </w:t>
          </w:r>
          <w:r w:rsidR="00FB08E7">
            <w:t xml:space="preserve"> Date:  01/11/2016</w:t>
          </w:r>
        </w:p>
      </w:tc>
    </w:tr>
    <w:tr w:rsidR="00357B8E">
      <w:tc>
        <w:tcPr>
          <w:tcW w:w="9558" w:type="dxa"/>
          <w:gridSpan w:val="2"/>
        </w:tcPr>
        <w:p w:rsidR="00357B8E" w:rsidRDefault="00712588">
          <w:r>
            <w:t>&lt;document identifier&gt;</w:t>
          </w:r>
        </w:p>
      </w:tc>
    </w:tr>
  </w:tbl>
  <w:p w:rsidR="00357B8E" w:rsidRDefault="00357B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572B25"/>
    <w:multiLevelType w:val="multilevel"/>
    <w:tmpl w:val="DE9EE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7"/>
    <w:rsid w:val="00096ABC"/>
    <w:rsid w:val="00173191"/>
    <w:rsid w:val="001A7E74"/>
    <w:rsid w:val="00357B8E"/>
    <w:rsid w:val="005258B6"/>
    <w:rsid w:val="006E0099"/>
    <w:rsid w:val="00712588"/>
    <w:rsid w:val="008048CB"/>
    <w:rsid w:val="00907449"/>
    <w:rsid w:val="00A73226"/>
    <w:rsid w:val="00AE1B19"/>
    <w:rsid w:val="00D90B25"/>
    <w:rsid w:val="00E16470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08B11A-5E9E-4E3D-8A59-10C1E15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Carotenuto, Luca</dc:creator>
  <cp:keywords/>
  <dc:description/>
  <cp:lastModifiedBy>Luca Carotenuto</cp:lastModifiedBy>
  <cp:revision>9</cp:revision>
  <cp:lastPrinted>1899-12-31T23:00:00Z</cp:lastPrinted>
  <dcterms:created xsi:type="dcterms:W3CDTF">2016-11-01T23:04:00Z</dcterms:created>
  <dcterms:modified xsi:type="dcterms:W3CDTF">2016-11-02T11:48:00Z</dcterms:modified>
</cp:coreProperties>
</file>
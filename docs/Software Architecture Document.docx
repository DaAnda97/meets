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7D872A" w14:textId="51AC382D" w:rsidR="0015239D" w:rsidRDefault="004E5BC3">
      <w:pPr>
        <w:pStyle w:val="Title"/>
        <w:jc w:val="right"/>
      </w:pPr>
      <w:bookmarkStart w:id="0" w:name="_GoBack"/>
      <w:bookmarkEnd w:id="0"/>
      <w:r>
        <w:t>Meets</w:t>
      </w:r>
    </w:p>
    <w:p w14:paraId="03B74B99" w14:textId="77777777" w:rsidR="0015239D" w:rsidRDefault="002F4C04">
      <w:pPr>
        <w:pStyle w:val="Title"/>
        <w:jc w:val="right"/>
      </w:pPr>
      <w:fldSimple w:instr=" TITLE  \* MERGEFORMAT ">
        <w:r w:rsidR="00CA3A9D">
          <w:t>Software Architecture Document</w:t>
        </w:r>
      </w:fldSimple>
    </w:p>
    <w:p w14:paraId="29DBF171" w14:textId="77777777" w:rsidR="0015239D" w:rsidRDefault="0015239D">
      <w:pPr>
        <w:pStyle w:val="Title"/>
        <w:jc w:val="right"/>
      </w:pPr>
    </w:p>
    <w:p w14:paraId="75CA531D" w14:textId="2F0EEE09" w:rsidR="0015239D" w:rsidRDefault="004D508D">
      <w:pPr>
        <w:pStyle w:val="Title"/>
        <w:jc w:val="right"/>
        <w:rPr>
          <w:sz w:val="28"/>
        </w:rPr>
      </w:pPr>
      <w:r>
        <w:rPr>
          <w:sz w:val="28"/>
        </w:rPr>
        <w:t>Version 1.1</w:t>
      </w:r>
    </w:p>
    <w:p w14:paraId="6DE38248" w14:textId="77777777" w:rsidR="0015239D" w:rsidRDefault="0015239D">
      <w:pPr>
        <w:pStyle w:val="InfoBlue"/>
      </w:pPr>
    </w:p>
    <w:p w14:paraId="4C0A0302" w14:textId="77777777" w:rsidR="0015239D" w:rsidRDefault="0015239D">
      <w:pPr>
        <w:pStyle w:val="InfoBlue"/>
      </w:pPr>
    </w:p>
    <w:p w14:paraId="4083F7A3" w14:textId="77777777" w:rsidR="0015239D" w:rsidRDefault="0015239D">
      <w:pPr>
        <w:pStyle w:val="Title"/>
        <w:rPr>
          <w:sz w:val="28"/>
        </w:rPr>
      </w:pPr>
    </w:p>
    <w:p w14:paraId="21C00D5F" w14:textId="77777777" w:rsidR="0015239D" w:rsidRDefault="0015239D">
      <w:pPr>
        <w:sectPr w:rsidR="0015239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5FCDB13A" w14:textId="77777777" w:rsidR="0015239D" w:rsidRDefault="006300DC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15239D" w14:paraId="3A085CFA" w14:textId="77777777">
        <w:tc>
          <w:tcPr>
            <w:tcW w:w="2304" w:type="dxa"/>
          </w:tcPr>
          <w:p w14:paraId="7114F55A" w14:textId="77777777" w:rsidR="0015239D" w:rsidRDefault="006300DC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4C15847E" w14:textId="77777777" w:rsidR="0015239D" w:rsidRDefault="006300DC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7088A6EB" w14:textId="77777777" w:rsidR="0015239D" w:rsidRDefault="006300DC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45787AB5" w14:textId="77777777" w:rsidR="0015239D" w:rsidRDefault="006300DC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15239D" w14:paraId="32D09CE9" w14:textId="77777777">
        <w:tc>
          <w:tcPr>
            <w:tcW w:w="2304" w:type="dxa"/>
          </w:tcPr>
          <w:p w14:paraId="6DE3B9E2" w14:textId="63A7CBB2" w:rsidR="0015239D" w:rsidRDefault="004E5BC3">
            <w:pPr>
              <w:pStyle w:val="Tabletext"/>
            </w:pPr>
            <w:r>
              <w:t>01.12.2016</w:t>
            </w:r>
          </w:p>
        </w:tc>
        <w:tc>
          <w:tcPr>
            <w:tcW w:w="1152" w:type="dxa"/>
          </w:tcPr>
          <w:p w14:paraId="545F15DA" w14:textId="67282961" w:rsidR="0015239D" w:rsidRDefault="004E5BC3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5ED624AF" w14:textId="617BD786" w:rsidR="0015239D" w:rsidRDefault="004E5BC3">
            <w:pPr>
              <w:pStyle w:val="Tabletext"/>
            </w:pPr>
            <w:r>
              <w:t>document created</w:t>
            </w:r>
          </w:p>
        </w:tc>
        <w:tc>
          <w:tcPr>
            <w:tcW w:w="2304" w:type="dxa"/>
          </w:tcPr>
          <w:p w14:paraId="584A3B45" w14:textId="15D7B226" w:rsidR="0015239D" w:rsidRDefault="004E5BC3">
            <w:pPr>
              <w:pStyle w:val="Tabletext"/>
            </w:pPr>
            <w:r>
              <w:t>L</w:t>
            </w:r>
            <w:r w:rsidR="00E870C5">
              <w:t>uca Carotenuto</w:t>
            </w:r>
          </w:p>
        </w:tc>
      </w:tr>
      <w:tr w:rsidR="0015239D" w14:paraId="65A3EA9A" w14:textId="77777777">
        <w:tc>
          <w:tcPr>
            <w:tcW w:w="2304" w:type="dxa"/>
          </w:tcPr>
          <w:p w14:paraId="08205E21" w14:textId="4078FF53" w:rsidR="0015239D" w:rsidRDefault="004D508D">
            <w:pPr>
              <w:pStyle w:val="Tabletext"/>
            </w:pPr>
            <w:r>
              <w:t>23.06.2017</w:t>
            </w:r>
          </w:p>
        </w:tc>
        <w:tc>
          <w:tcPr>
            <w:tcW w:w="1152" w:type="dxa"/>
          </w:tcPr>
          <w:p w14:paraId="5CC7D667" w14:textId="6AC564B9" w:rsidR="0015239D" w:rsidRDefault="004D508D">
            <w:pPr>
              <w:pStyle w:val="Tabletext"/>
            </w:pPr>
            <w:r>
              <w:t>1.1</w:t>
            </w:r>
          </w:p>
        </w:tc>
        <w:tc>
          <w:tcPr>
            <w:tcW w:w="3744" w:type="dxa"/>
          </w:tcPr>
          <w:p w14:paraId="79791304" w14:textId="32A1E8E1" w:rsidR="0015239D" w:rsidRDefault="004D508D">
            <w:pPr>
              <w:pStyle w:val="Tabletext"/>
            </w:pPr>
            <w:r>
              <w:t>Edited logical view</w:t>
            </w:r>
            <w:r w:rsidR="00F706A2">
              <w:t xml:space="preserve"> and deployment chart</w:t>
            </w:r>
          </w:p>
        </w:tc>
        <w:tc>
          <w:tcPr>
            <w:tcW w:w="2304" w:type="dxa"/>
          </w:tcPr>
          <w:p w14:paraId="34DB8C58" w14:textId="2F4A0F06" w:rsidR="0015239D" w:rsidRDefault="004D508D">
            <w:pPr>
              <w:pStyle w:val="Tabletext"/>
            </w:pPr>
            <w:r>
              <w:t>Luca Carotenuto</w:t>
            </w:r>
          </w:p>
        </w:tc>
      </w:tr>
      <w:tr w:rsidR="0015239D" w14:paraId="2E1E73A8" w14:textId="77777777">
        <w:tc>
          <w:tcPr>
            <w:tcW w:w="2304" w:type="dxa"/>
          </w:tcPr>
          <w:p w14:paraId="5C6BFF98" w14:textId="77777777" w:rsidR="0015239D" w:rsidRDefault="0015239D">
            <w:pPr>
              <w:pStyle w:val="Tabletext"/>
            </w:pPr>
          </w:p>
        </w:tc>
        <w:tc>
          <w:tcPr>
            <w:tcW w:w="1152" w:type="dxa"/>
          </w:tcPr>
          <w:p w14:paraId="36394868" w14:textId="77777777" w:rsidR="0015239D" w:rsidRDefault="0015239D">
            <w:pPr>
              <w:pStyle w:val="Tabletext"/>
            </w:pPr>
          </w:p>
        </w:tc>
        <w:tc>
          <w:tcPr>
            <w:tcW w:w="3744" w:type="dxa"/>
          </w:tcPr>
          <w:p w14:paraId="4E9B7D9F" w14:textId="77777777" w:rsidR="0015239D" w:rsidRDefault="0015239D">
            <w:pPr>
              <w:pStyle w:val="Tabletext"/>
            </w:pPr>
          </w:p>
        </w:tc>
        <w:tc>
          <w:tcPr>
            <w:tcW w:w="2304" w:type="dxa"/>
          </w:tcPr>
          <w:p w14:paraId="3E2F0D4F" w14:textId="77777777" w:rsidR="0015239D" w:rsidRDefault="0015239D">
            <w:pPr>
              <w:pStyle w:val="Tabletext"/>
            </w:pPr>
          </w:p>
        </w:tc>
      </w:tr>
      <w:tr w:rsidR="0015239D" w14:paraId="58BE4A21" w14:textId="77777777">
        <w:tc>
          <w:tcPr>
            <w:tcW w:w="2304" w:type="dxa"/>
          </w:tcPr>
          <w:p w14:paraId="6147B358" w14:textId="77777777" w:rsidR="0015239D" w:rsidRDefault="0015239D">
            <w:pPr>
              <w:pStyle w:val="Tabletext"/>
            </w:pPr>
          </w:p>
        </w:tc>
        <w:tc>
          <w:tcPr>
            <w:tcW w:w="1152" w:type="dxa"/>
          </w:tcPr>
          <w:p w14:paraId="16B82378" w14:textId="77777777" w:rsidR="0015239D" w:rsidRDefault="0015239D">
            <w:pPr>
              <w:pStyle w:val="Tabletext"/>
            </w:pPr>
          </w:p>
        </w:tc>
        <w:tc>
          <w:tcPr>
            <w:tcW w:w="3744" w:type="dxa"/>
          </w:tcPr>
          <w:p w14:paraId="313566AC" w14:textId="77777777" w:rsidR="0015239D" w:rsidRDefault="0015239D">
            <w:pPr>
              <w:pStyle w:val="Tabletext"/>
            </w:pPr>
          </w:p>
        </w:tc>
        <w:tc>
          <w:tcPr>
            <w:tcW w:w="2304" w:type="dxa"/>
          </w:tcPr>
          <w:p w14:paraId="68B0912D" w14:textId="77777777" w:rsidR="0015239D" w:rsidRDefault="0015239D">
            <w:pPr>
              <w:pStyle w:val="Tabletext"/>
            </w:pPr>
          </w:p>
        </w:tc>
      </w:tr>
    </w:tbl>
    <w:p w14:paraId="172ECB94" w14:textId="77777777" w:rsidR="0015239D" w:rsidRDefault="0015239D"/>
    <w:p w14:paraId="79449C58" w14:textId="5632DFD1" w:rsidR="00635E3E" w:rsidRDefault="00635E3E">
      <w:pPr>
        <w:pStyle w:val="Title"/>
      </w:pPr>
    </w:p>
    <w:p w14:paraId="55878FFD" w14:textId="77777777" w:rsidR="00635E3E" w:rsidRPr="00635E3E" w:rsidRDefault="00635E3E" w:rsidP="00635E3E"/>
    <w:p w14:paraId="75BC30D2" w14:textId="77777777" w:rsidR="00635E3E" w:rsidRPr="00635E3E" w:rsidRDefault="00635E3E" w:rsidP="00635E3E"/>
    <w:p w14:paraId="41EA76BC" w14:textId="77777777" w:rsidR="00635E3E" w:rsidRPr="00635E3E" w:rsidRDefault="00635E3E" w:rsidP="00635E3E"/>
    <w:p w14:paraId="72151B46" w14:textId="77777777" w:rsidR="00635E3E" w:rsidRPr="00635E3E" w:rsidRDefault="00635E3E" w:rsidP="00635E3E"/>
    <w:p w14:paraId="3BBF9465" w14:textId="77777777" w:rsidR="00635E3E" w:rsidRPr="00635E3E" w:rsidRDefault="00635E3E" w:rsidP="00635E3E"/>
    <w:p w14:paraId="60B39AF7" w14:textId="77777777" w:rsidR="00635E3E" w:rsidRPr="00635E3E" w:rsidRDefault="00635E3E" w:rsidP="00635E3E"/>
    <w:p w14:paraId="51E021E3" w14:textId="77777777" w:rsidR="00635E3E" w:rsidRPr="00635E3E" w:rsidRDefault="00635E3E" w:rsidP="00635E3E"/>
    <w:p w14:paraId="51C0219E" w14:textId="77777777" w:rsidR="00635E3E" w:rsidRPr="00635E3E" w:rsidRDefault="00635E3E" w:rsidP="00635E3E"/>
    <w:p w14:paraId="78C13CFF" w14:textId="5547D849" w:rsidR="00635E3E" w:rsidRDefault="00635E3E" w:rsidP="00635E3E">
      <w:pPr>
        <w:pStyle w:val="Title"/>
        <w:tabs>
          <w:tab w:val="left" w:pos="5685"/>
        </w:tabs>
        <w:jc w:val="left"/>
      </w:pPr>
      <w:r>
        <w:tab/>
      </w:r>
    </w:p>
    <w:p w14:paraId="0BC9BC42" w14:textId="77777777" w:rsidR="0015239D" w:rsidRDefault="006300DC">
      <w:pPr>
        <w:pStyle w:val="Title"/>
      </w:pPr>
      <w:r w:rsidRPr="00635E3E">
        <w:br w:type="page"/>
      </w:r>
      <w:r>
        <w:lastRenderedPageBreak/>
        <w:t>Table of Contents</w:t>
      </w:r>
    </w:p>
    <w:p w14:paraId="0393B316" w14:textId="69C509B3" w:rsidR="007B3C11" w:rsidRPr="007B3C11" w:rsidRDefault="006300D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7B3C11">
        <w:rPr>
          <w:noProof/>
        </w:rPr>
        <w:t>1.</w:t>
      </w:r>
      <w:r w:rsidR="007B3C11" w:rsidRPr="007B3C11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="007B3C11">
        <w:rPr>
          <w:noProof/>
        </w:rPr>
        <w:t>Introduction</w:t>
      </w:r>
      <w:r w:rsidR="007B3C11">
        <w:rPr>
          <w:noProof/>
        </w:rPr>
        <w:tab/>
      </w:r>
      <w:r w:rsidR="007B3C11">
        <w:rPr>
          <w:noProof/>
        </w:rPr>
        <w:fldChar w:fldCharType="begin"/>
      </w:r>
      <w:r w:rsidR="007B3C11">
        <w:rPr>
          <w:noProof/>
        </w:rPr>
        <w:instrText xml:space="preserve"> PAGEREF _Toc468387694 \h </w:instrText>
      </w:r>
      <w:r w:rsidR="007B3C11">
        <w:rPr>
          <w:noProof/>
        </w:rPr>
      </w:r>
      <w:r w:rsidR="007B3C11">
        <w:rPr>
          <w:noProof/>
        </w:rPr>
        <w:fldChar w:fldCharType="separate"/>
      </w:r>
      <w:r w:rsidR="007947C4">
        <w:rPr>
          <w:noProof/>
        </w:rPr>
        <w:t>4</w:t>
      </w:r>
      <w:r w:rsidR="007B3C11">
        <w:rPr>
          <w:noProof/>
        </w:rPr>
        <w:fldChar w:fldCharType="end"/>
      </w:r>
    </w:p>
    <w:p w14:paraId="5449FC94" w14:textId="17AF155B" w:rsidR="007B3C11" w:rsidRPr="007B3C11" w:rsidRDefault="007B3C1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1.1</w:t>
      </w:r>
      <w:r w:rsidRPr="007B3C11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_Toc468387695 \h </w:instrText>
      </w:r>
      <w:r>
        <w:rPr>
          <w:noProof/>
        </w:rPr>
      </w:r>
      <w:r>
        <w:rPr>
          <w:noProof/>
        </w:rPr>
        <w:fldChar w:fldCharType="separate"/>
      </w:r>
      <w:r w:rsidR="007947C4">
        <w:rPr>
          <w:noProof/>
        </w:rPr>
        <w:t>4</w:t>
      </w:r>
      <w:r>
        <w:rPr>
          <w:noProof/>
        </w:rPr>
        <w:fldChar w:fldCharType="end"/>
      </w:r>
    </w:p>
    <w:p w14:paraId="356B8C56" w14:textId="64A83AD5" w:rsidR="007B3C11" w:rsidRPr="007B3C11" w:rsidRDefault="007B3C1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1.2</w:t>
      </w:r>
      <w:r w:rsidRPr="007B3C11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_Toc468387696 \h </w:instrText>
      </w:r>
      <w:r>
        <w:rPr>
          <w:noProof/>
        </w:rPr>
      </w:r>
      <w:r>
        <w:rPr>
          <w:noProof/>
        </w:rPr>
        <w:fldChar w:fldCharType="separate"/>
      </w:r>
      <w:r w:rsidR="007947C4">
        <w:rPr>
          <w:noProof/>
        </w:rPr>
        <w:t>4</w:t>
      </w:r>
      <w:r>
        <w:rPr>
          <w:noProof/>
        </w:rPr>
        <w:fldChar w:fldCharType="end"/>
      </w:r>
    </w:p>
    <w:p w14:paraId="79F39F86" w14:textId="24A0216D" w:rsidR="007B3C11" w:rsidRPr="007B3C11" w:rsidRDefault="007B3C1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1.3</w:t>
      </w:r>
      <w:r w:rsidRPr="007B3C11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Definitions, Acronyms, and 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_Toc468387697 \h </w:instrText>
      </w:r>
      <w:r>
        <w:rPr>
          <w:noProof/>
        </w:rPr>
      </w:r>
      <w:r>
        <w:rPr>
          <w:noProof/>
        </w:rPr>
        <w:fldChar w:fldCharType="separate"/>
      </w:r>
      <w:r w:rsidR="007947C4">
        <w:rPr>
          <w:noProof/>
        </w:rPr>
        <w:t>4</w:t>
      </w:r>
      <w:r>
        <w:rPr>
          <w:noProof/>
        </w:rPr>
        <w:fldChar w:fldCharType="end"/>
      </w:r>
    </w:p>
    <w:p w14:paraId="123BC12F" w14:textId="5FA97A4F" w:rsidR="007B3C11" w:rsidRPr="007B3C11" w:rsidRDefault="007B3C1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1.4</w:t>
      </w:r>
      <w:r w:rsidRPr="007B3C11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_Toc468387698 \h </w:instrText>
      </w:r>
      <w:r>
        <w:rPr>
          <w:noProof/>
        </w:rPr>
      </w:r>
      <w:r>
        <w:rPr>
          <w:noProof/>
        </w:rPr>
        <w:fldChar w:fldCharType="separate"/>
      </w:r>
      <w:r w:rsidR="007947C4">
        <w:rPr>
          <w:noProof/>
        </w:rPr>
        <w:t>4</w:t>
      </w:r>
      <w:r>
        <w:rPr>
          <w:noProof/>
        </w:rPr>
        <w:fldChar w:fldCharType="end"/>
      </w:r>
    </w:p>
    <w:p w14:paraId="196ED1F6" w14:textId="6341816B" w:rsidR="007B3C11" w:rsidRPr="007B3C11" w:rsidRDefault="007B3C1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2.</w:t>
      </w:r>
      <w:r w:rsidRPr="007B3C11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Architectural Representation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_Toc468387699 \h </w:instrText>
      </w:r>
      <w:r>
        <w:rPr>
          <w:noProof/>
        </w:rPr>
      </w:r>
      <w:r>
        <w:rPr>
          <w:noProof/>
        </w:rPr>
        <w:fldChar w:fldCharType="separate"/>
      </w:r>
      <w:r w:rsidR="007947C4">
        <w:rPr>
          <w:noProof/>
        </w:rPr>
        <w:t>4</w:t>
      </w:r>
      <w:r>
        <w:rPr>
          <w:noProof/>
        </w:rPr>
        <w:fldChar w:fldCharType="end"/>
      </w:r>
    </w:p>
    <w:p w14:paraId="4B799273" w14:textId="48BDB0B4" w:rsidR="007B3C11" w:rsidRPr="007B3C11" w:rsidRDefault="007B3C1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3.</w:t>
      </w:r>
      <w:r w:rsidRPr="007B3C11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Architectural Goals and Constraints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_Toc468387700 \h </w:instrText>
      </w:r>
      <w:r>
        <w:rPr>
          <w:noProof/>
        </w:rPr>
      </w:r>
      <w:r>
        <w:rPr>
          <w:noProof/>
        </w:rPr>
        <w:fldChar w:fldCharType="separate"/>
      </w:r>
      <w:r w:rsidR="007947C4">
        <w:rPr>
          <w:noProof/>
        </w:rPr>
        <w:t>4</w:t>
      </w:r>
      <w:r>
        <w:rPr>
          <w:noProof/>
        </w:rPr>
        <w:fldChar w:fldCharType="end"/>
      </w:r>
    </w:p>
    <w:p w14:paraId="11F41594" w14:textId="577F99F8" w:rsidR="007B3C11" w:rsidRPr="007B3C11" w:rsidRDefault="007B3C1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4.</w:t>
      </w:r>
      <w:r w:rsidRPr="007B3C11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Use-Case 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_Toc468387701 \h </w:instrText>
      </w:r>
      <w:r>
        <w:rPr>
          <w:noProof/>
        </w:rPr>
      </w:r>
      <w:r>
        <w:rPr>
          <w:noProof/>
        </w:rPr>
        <w:fldChar w:fldCharType="separate"/>
      </w:r>
      <w:r w:rsidR="007947C4">
        <w:rPr>
          <w:noProof/>
        </w:rPr>
        <w:t>4</w:t>
      </w:r>
      <w:r>
        <w:rPr>
          <w:noProof/>
        </w:rPr>
        <w:fldChar w:fldCharType="end"/>
      </w:r>
    </w:p>
    <w:p w14:paraId="5BEC9366" w14:textId="79A97B32" w:rsidR="007B3C11" w:rsidRPr="007B3C11" w:rsidRDefault="007B3C1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5.</w:t>
      </w:r>
      <w:r w:rsidRPr="007B3C11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Logical 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_Toc468387702 \h </w:instrText>
      </w:r>
      <w:r>
        <w:rPr>
          <w:noProof/>
        </w:rPr>
      </w:r>
      <w:r>
        <w:rPr>
          <w:noProof/>
        </w:rPr>
        <w:fldChar w:fldCharType="separate"/>
      </w:r>
      <w:r w:rsidR="007947C4">
        <w:rPr>
          <w:noProof/>
        </w:rPr>
        <w:t>5</w:t>
      </w:r>
      <w:r>
        <w:rPr>
          <w:noProof/>
        </w:rPr>
        <w:fldChar w:fldCharType="end"/>
      </w:r>
    </w:p>
    <w:p w14:paraId="1DDF9895" w14:textId="6715C169" w:rsidR="007B3C11" w:rsidRPr="007B3C11" w:rsidRDefault="007B3C1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6.</w:t>
      </w:r>
      <w:r w:rsidRPr="007B3C11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Process 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_Toc468387703 \h </w:instrText>
      </w:r>
      <w:r>
        <w:rPr>
          <w:noProof/>
        </w:rPr>
      </w:r>
      <w:r>
        <w:rPr>
          <w:noProof/>
        </w:rPr>
        <w:fldChar w:fldCharType="separate"/>
      </w:r>
      <w:r w:rsidR="007947C4">
        <w:rPr>
          <w:noProof/>
        </w:rPr>
        <w:t>5</w:t>
      </w:r>
      <w:r>
        <w:rPr>
          <w:noProof/>
        </w:rPr>
        <w:fldChar w:fldCharType="end"/>
      </w:r>
    </w:p>
    <w:p w14:paraId="25ED4E84" w14:textId="34B99763" w:rsidR="007B3C11" w:rsidRPr="007B3C11" w:rsidRDefault="007B3C1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6.1</w:t>
      </w:r>
      <w:r w:rsidRPr="007B3C11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Deployment 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_Toc468387704 \h </w:instrText>
      </w:r>
      <w:r>
        <w:rPr>
          <w:noProof/>
        </w:rPr>
      </w:r>
      <w:r>
        <w:rPr>
          <w:noProof/>
        </w:rPr>
        <w:fldChar w:fldCharType="separate"/>
      </w:r>
      <w:r w:rsidR="007947C4">
        <w:rPr>
          <w:noProof/>
        </w:rPr>
        <w:t>6</w:t>
      </w:r>
      <w:r>
        <w:rPr>
          <w:noProof/>
        </w:rPr>
        <w:fldChar w:fldCharType="end"/>
      </w:r>
    </w:p>
    <w:p w14:paraId="1BE9F53F" w14:textId="22D718FA" w:rsidR="007B3C11" w:rsidRPr="007B3C11" w:rsidRDefault="007B3C1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7.</w:t>
      </w:r>
      <w:r w:rsidRPr="007B3C11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Implementation 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_Toc468387705 \h </w:instrText>
      </w:r>
      <w:r>
        <w:rPr>
          <w:noProof/>
        </w:rPr>
      </w:r>
      <w:r>
        <w:rPr>
          <w:noProof/>
        </w:rPr>
        <w:fldChar w:fldCharType="separate"/>
      </w:r>
      <w:r w:rsidR="007947C4">
        <w:rPr>
          <w:noProof/>
        </w:rPr>
        <w:t>6</w:t>
      </w:r>
      <w:r>
        <w:rPr>
          <w:noProof/>
        </w:rPr>
        <w:fldChar w:fldCharType="end"/>
      </w:r>
    </w:p>
    <w:p w14:paraId="79723CD0" w14:textId="0038377D" w:rsidR="007B3C11" w:rsidRPr="007B3C11" w:rsidRDefault="007B3C1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8.</w:t>
      </w:r>
      <w:r w:rsidRPr="007B3C11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Data 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_Toc468387706 \h </w:instrText>
      </w:r>
      <w:r>
        <w:rPr>
          <w:noProof/>
        </w:rPr>
      </w:r>
      <w:r>
        <w:rPr>
          <w:noProof/>
        </w:rPr>
        <w:fldChar w:fldCharType="separate"/>
      </w:r>
      <w:r w:rsidR="007947C4">
        <w:rPr>
          <w:noProof/>
        </w:rPr>
        <w:t>6</w:t>
      </w:r>
      <w:r>
        <w:rPr>
          <w:noProof/>
        </w:rPr>
        <w:fldChar w:fldCharType="end"/>
      </w:r>
    </w:p>
    <w:p w14:paraId="2E93E9FB" w14:textId="56F3AC65" w:rsidR="007B3C11" w:rsidRPr="007B3C11" w:rsidRDefault="007B3C1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9.</w:t>
      </w:r>
      <w:r w:rsidRPr="007B3C11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Size and Performance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_Toc468387707 \h </w:instrText>
      </w:r>
      <w:r>
        <w:rPr>
          <w:noProof/>
        </w:rPr>
      </w:r>
      <w:r>
        <w:rPr>
          <w:noProof/>
        </w:rPr>
        <w:fldChar w:fldCharType="separate"/>
      </w:r>
      <w:r w:rsidR="007947C4">
        <w:rPr>
          <w:noProof/>
        </w:rPr>
        <w:t>7</w:t>
      </w:r>
      <w:r>
        <w:rPr>
          <w:noProof/>
        </w:rPr>
        <w:fldChar w:fldCharType="end"/>
      </w:r>
    </w:p>
    <w:p w14:paraId="7B8403BE" w14:textId="1BADE74F" w:rsidR="007B3C11" w:rsidRDefault="007B3C11">
      <w:pPr>
        <w:pStyle w:val="TOC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10.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Quality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_Toc468387708 \h </w:instrText>
      </w:r>
      <w:r>
        <w:rPr>
          <w:noProof/>
        </w:rPr>
      </w:r>
      <w:r>
        <w:rPr>
          <w:noProof/>
        </w:rPr>
        <w:fldChar w:fldCharType="separate"/>
      </w:r>
      <w:r w:rsidR="007947C4">
        <w:rPr>
          <w:noProof/>
        </w:rPr>
        <w:t>7</w:t>
      </w:r>
      <w:r>
        <w:rPr>
          <w:noProof/>
        </w:rPr>
        <w:fldChar w:fldCharType="end"/>
      </w:r>
    </w:p>
    <w:p w14:paraId="5CD172F9" w14:textId="77777777" w:rsidR="0015239D" w:rsidRDefault="006300DC">
      <w:pPr>
        <w:pStyle w:val="Title"/>
      </w:pPr>
      <w:r>
        <w:fldChar w:fldCharType="end"/>
      </w:r>
      <w:r>
        <w:br w:type="page"/>
      </w:r>
      <w:fldSimple w:instr=" TITLE  \* MERGEFORMAT ">
        <w:r w:rsidR="00CA3A9D">
          <w:t>Software Architecture Document</w:t>
        </w:r>
      </w:fldSimple>
      <w:r>
        <w:t xml:space="preserve"> </w:t>
      </w:r>
    </w:p>
    <w:p w14:paraId="6A34B0B1" w14:textId="77777777" w:rsidR="0015239D" w:rsidRDefault="006300DC">
      <w:pPr>
        <w:pStyle w:val="Heading1"/>
      </w:pPr>
      <w:bookmarkStart w:id="1" w:name="_Toc456598586"/>
      <w:bookmarkStart w:id="2" w:name="_Toc468387694"/>
      <w:r>
        <w:t>Introduction</w:t>
      </w:r>
      <w:bookmarkEnd w:id="1"/>
      <w:bookmarkEnd w:id="2"/>
    </w:p>
    <w:p w14:paraId="6D8BDD1B" w14:textId="47642398" w:rsidR="0015239D" w:rsidRDefault="006300DC">
      <w:pPr>
        <w:pStyle w:val="Heading2"/>
      </w:pPr>
      <w:bookmarkStart w:id="3" w:name="_Toc456598587"/>
      <w:bookmarkStart w:id="4" w:name="_Toc468387695"/>
      <w:r>
        <w:t>Purpose</w:t>
      </w:r>
      <w:bookmarkEnd w:id="3"/>
      <w:bookmarkEnd w:id="4"/>
    </w:p>
    <w:p w14:paraId="29AE3DF0" w14:textId="77777777" w:rsidR="0015239D" w:rsidRDefault="006300DC">
      <w:pPr>
        <w:ind w:left="720"/>
      </w:pPr>
      <w:bookmarkStart w:id="5" w:name="_Toc456598588"/>
      <w:r>
        <w:t xml:space="preserve">This document provides a comprehensive architectural overview of the system, using </w:t>
      </w:r>
      <w:proofErr w:type="gramStart"/>
      <w:r>
        <w:t>a number of</w:t>
      </w:r>
      <w:proofErr w:type="gramEnd"/>
      <w:r>
        <w:t xml:space="preserve"> different architectural views to depict different aspects of the system. It is intended to capture and convey the significant architectural decisions which have been made on the system.</w:t>
      </w:r>
    </w:p>
    <w:p w14:paraId="1C8AE499" w14:textId="77777777" w:rsidR="0015239D" w:rsidRDefault="0015239D">
      <w:pPr>
        <w:ind w:left="720"/>
      </w:pPr>
    </w:p>
    <w:p w14:paraId="30BCFBBF" w14:textId="69FED374" w:rsidR="0015239D" w:rsidRDefault="006300DC" w:rsidP="001B3341">
      <w:pPr>
        <w:pStyle w:val="Heading2"/>
      </w:pPr>
      <w:bookmarkStart w:id="6" w:name="_Toc468387696"/>
      <w:r>
        <w:t>Scope</w:t>
      </w:r>
      <w:bookmarkStart w:id="7" w:name="_Toc456598589"/>
      <w:bookmarkEnd w:id="5"/>
      <w:bookmarkEnd w:id="6"/>
    </w:p>
    <w:p w14:paraId="31BE3B89" w14:textId="52743F70" w:rsidR="001B3341" w:rsidRDefault="001B3341" w:rsidP="001B3341">
      <w:pPr>
        <w:ind w:left="720"/>
      </w:pPr>
      <w:r>
        <w:t>This document defines the architecture of the system of the meets web application specifies communication between the different components</w:t>
      </w:r>
      <w:r w:rsidR="007E7DC6">
        <w:t xml:space="preserve"> of the application</w:t>
      </w:r>
      <w:r>
        <w:t>.</w:t>
      </w:r>
    </w:p>
    <w:p w14:paraId="44A6D29E" w14:textId="77777777" w:rsidR="007E7DC6" w:rsidRPr="001B3341" w:rsidRDefault="007E7DC6" w:rsidP="001B3341">
      <w:pPr>
        <w:ind w:left="720"/>
      </w:pPr>
    </w:p>
    <w:p w14:paraId="5D12A3E1" w14:textId="77777777" w:rsidR="0015239D" w:rsidRDefault="006300DC">
      <w:pPr>
        <w:pStyle w:val="Heading2"/>
      </w:pPr>
      <w:bookmarkStart w:id="8" w:name="_Toc468387697"/>
      <w:r>
        <w:t>Definitions, Acronyms, and Abbreviations</w:t>
      </w:r>
      <w:bookmarkEnd w:id="7"/>
      <w:bookmarkEnd w:id="8"/>
    </w:p>
    <w:p w14:paraId="25621C45" w14:textId="4D324400" w:rsidR="007E7DC6" w:rsidRDefault="007E7DC6" w:rsidP="007E7DC6">
      <w:pPr>
        <w:ind w:left="720"/>
      </w:pPr>
      <w:r>
        <w:t>n/a</w:t>
      </w:r>
    </w:p>
    <w:p w14:paraId="368FFEE4" w14:textId="77777777" w:rsidR="007E7DC6" w:rsidRPr="007E7DC6" w:rsidRDefault="007E7DC6" w:rsidP="007E7DC6">
      <w:pPr>
        <w:ind w:left="720"/>
      </w:pPr>
    </w:p>
    <w:p w14:paraId="58FF76C1" w14:textId="3C050899" w:rsidR="0015239D" w:rsidRDefault="006300DC">
      <w:pPr>
        <w:pStyle w:val="Heading2"/>
      </w:pPr>
      <w:bookmarkStart w:id="9" w:name="_Toc456598590"/>
      <w:bookmarkStart w:id="10" w:name="_Toc468387698"/>
      <w:r>
        <w:t>References</w:t>
      </w:r>
      <w:bookmarkEnd w:id="9"/>
      <w:bookmarkEnd w:id="10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47"/>
        <w:gridCol w:w="2873"/>
        <w:gridCol w:w="2910"/>
      </w:tblGrid>
      <w:tr w:rsidR="00270B9E" w14:paraId="3133B4BA" w14:textId="77777777" w:rsidTr="00B027B5">
        <w:tc>
          <w:tcPr>
            <w:tcW w:w="3116" w:type="dxa"/>
          </w:tcPr>
          <w:p w14:paraId="63B6D8B0" w14:textId="1E2CF0CE" w:rsidR="00B027B5" w:rsidRDefault="00B027B5" w:rsidP="00B027B5">
            <w:r>
              <w:t>Title</w:t>
            </w:r>
          </w:p>
        </w:tc>
        <w:tc>
          <w:tcPr>
            <w:tcW w:w="3117" w:type="dxa"/>
          </w:tcPr>
          <w:p w14:paraId="78A3D30B" w14:textId="230E35E7" w:rsidR="00B027B5" w:rsidRDefault="00B027B5" w:rsidP="00B027B5">
            <w:r>
              <w:t>Date</w:t>
            </w:r>
          </w:p>
        </w:tc>
        <w:tc>
          <w:tcPr>
            <w:tcW w:w="3117" w:type="dxa"/>
          </w:tcPr>
          <w:p w14:paraId="3FE4378B" w14:textId="403E1A69" w:rsidR="00B027B5" w:rsidRDefault="00B027B5" w:rsidP="00B027B5">
            <w:r>
              <w:t>Publishing Organization</w:t>
            </w:r>
          </w:p>
        </w:tc>
      </w:tr>
      <w:tr w:rsidR="00270B9E" w14:paraId="69E307FE" w14:textId="77777777" w:rsidTr="00B027B5">
        <w:tc>
          <w:tcPr>
            <w:tcW w:w="3116" w:type="dxa"/>
          </w:tcPr>
          <w:p w14:paraId="27A90642" w14:textId="0F19545C" w:rsidR="00B027B5" w:rsidRDefault="007D6CB1" w:rsidP="00B027B5">
            <w:hyperlink r:id="rId14" w:history="1">
              <w:r w:rsidR="00270B9E" w:rsidRPr="00270B9E">
                <w:rPr>
                  <w:rStyle w:val="Hyperlink"/>
                </w:rPr>
                <w:t>Meets Blog</w:t>
              </w:r>
            </w:hyperlink>
          </w:p>
        </w:tc>
        <w:tc>
          <w:tcPr>
            <w:tcW w:w="3117" w:type="dxa"/>
          </w:tcPr>
          <w:p w14:paraId="1A61DEC8" w14:textId="605BB50E" w:rsidR="00B027B5" w:rsidRDefault="00270B9E" w:rsidP="00B027B5">
            <w:r>
              <w:t>01/12/16</w:t>
            </w:r>
          </w:p>
        </w:tc>
        <w:tc>
          <w:tcPr>
            <w:tcW w:w="3117" w:type="dxa"/>
          </w:tcPr>
          <w:p w14:paraId="37AC591A" w14:textId="393DD14C" w:rsidR="00B027B5" w:rsidRDefault="00270B9E" w:rsidP="00B027B5">
            <w:r>
              <w:t>Meets</w:t>
            </w:r>
          </w:p>
        </w:tc>
      </w:tr>
      <w:tr w:rsidR="00270B9E" w14:paraId="367744C8" w14:textId="77777777" w:rsidTr="00B027B5">
        <w:tc>
          <w:tcPr>
            <w:tcW w:w="3116" w:type="dxa"/>
          </w:tcPr>
          <w:p w14:paraId="45B69B67" w14:textId="3CA2060C" w:rsidR="00B027B5" w:rsidRDefault="007D6CB1" w:rsidP="00B027B5">
            <w:hyperlink r:id="rId15" w:history="1">
              <w:r w:rsidR="006300DC" w:rsidRPr="00635E3E">
                <w:rPr>
                  <w:rStyle w:val="Hyperlink"/>
                </w:rPr>
                <w:t>SRS</w:t>
              </w:r>
            </w:hyperlink>
          </w:p>
        </w:tc>
        <w:tc>
          <w:tcPr>
            <w:tcW w:w="3117" w:type="dxa"/>
          </w:tcPr>
          <w:p w14:paraId="09748920" w14:textId="015FBD66" w:rsidR="00B027B5" w:rsidRDefault="00635E3E" w:rsidP="00B027B5">
            <w:r>
              <w:t>01/11/16</w:t>
            </w:r>
          </w:p>
        </w:tc>
        <w:tc>
          <w:tcPr>
            <w:tcW w:w="3117" w:type="dxa"/>
          </w:tcPr>
          <w:p w14:paraId="56BD47C5" w14:textId="5F169914" w:rsidR="00B027B5" w:rsidRDefault="00635E3E" w:rsidP="00B027B5">
            <w:r>
              <w:t>Meets</w:t>
            </w:r>
          </w:p>
        </w:tc>
      </w:tr>
    </w:tbl>
    <w:p w14:paraId="5AA2353C" w14:textId="77777777" w:rsidR="00B027B5" w:rsidRPr="00B027B5" w:rsidRDefault="00B027B5" w:rsidP="00B027B5">
      <w:pPr>
        <w:ind w:left="720"/>
      </w:pPr>
    </w:p>
    <w:p w14:paraId="23D4B2A0" w14:textId="2A1ABD6A" w:rsidR="0015239D" w:rsidRDefault="006300DC" w:rsidP="008C0F60">
      <w:pPr>
        <w:pStyle w:val="Heading1"/>
      </w:pPr>
      <w:bookmarkStart w:id="11" w:name="_Toc468387699"/>
      <w:r>
        <w:t>Architectural Representation</w:t>
      </w:r>
      <w:bookmarkEnd w:id="11"/>
      <w:r>
        <w:t xml:space="preserve"> </w:t>
      </w:r>
    </w:p>
    <w:p w14:paraId="0D58FE26" w14:textId="360CC8FB" w:rsidR="008C0F60" w:rsidRPr="008C0F60" w:rsidRDefault="008C0F60" w:rsidP="008C0F60">
      <w:pPr>
        <w:ind w:left="720"/>
      </w:pPr>
      <w:r>
        <w:t xml:space="preserve">The meets project is based on the </w:t>
      </w:r>
      <w:proofErr w:type="spellStart"/>
      <w:r>
        <w:t>MVC</w:t>
      </w:r>
      <w:proofErr w:type="spellEnd"/>
      <w:r>
        <w:t xml:space="preserve"> pattern</w:t>
      </w:r>
    </w:p>
    <w:p w14:paraId="31D570A1" w14:textId="77777777" w:rsidR="0015239D" w:rsidRDefault="006300DC">
      <w:pPr>
        <w:pStyle w:val="Heading1"/>
      </w:pPr>
      <w:bookmarkStart w:id="12" w:name="_Toc468387700"/>
      <w:r>
        <w:t>Architectural Goals and Constraints</w:t>
      </w:r>
      <w:bookmarkEnd w:id="12"/>
      <w:r>
        <w:t xml:space="preserve"> </w:t>
      </w:r>
    </w:p>
    <w:p w14:paraId="7918E977" w14:textId="1F339D17" w:rsidR="008C0F60" w:rsidRPr="008C0F60" w:rsidRDefault="008C0F60" w:rsidP="008C0F60">
      <w:pPr>
        <w:ind w:left="720"/>
      </w:pPr>
      <w:r>
        <w:t xml:space="preserve">The application uses </w:t>
      </w:r>
      <w:proofErr w:type="spellStart"/>
      <w:r>
        <w:t>MVC</w:t>
      </w:r>
      <w:proofErr w:type="spellEnd"/>
      <w:r>
        <w:t xml:space="preserve"> as architectural pattern to </w:t>
      </w:r>
      <w:proofErr w:type="spellStart"/>
      <w:r>
        <w:t>seperate</w:t>
      </w:r>
      <w:proofErr w:type="spellEnd"/>
      <w:r>
        <w:t xml:space="preserve"> the backend logic from the user interface. Purpose of the controller is to enable </w:t>
      </w:r>
      <w:r w:rsidR="009845C5">
        <w:t>communication</w:t>
      </w:r>
      <w:r>
        <w:t xml:space="preserve"> between</w:t>
      </w:r>
      <w:r w:rsidR="009845C5">
        <w:t xml:space="preserve"> the components. This includes updating the model and change view based on user interaction.</w:t>
      </w:r>
    </w:p>
    <w:p w14:paraId="35C72E45" w14:textId="77777777" w:rsidR="0015239D" w:rsidRDefault="006300DC">
      <w:pPr>
        <w:pStyle w:val="Heading1"/>
      </w:pPr>
      <w:bookmarkStart w:id="13" w:name="_Toc468387701"/>
      <w:r>
        <w:t>Use-Case View</w:t>
      </w:r>
      <w:bookmarkEnd w:id="13"/>
      <w:r>
        <w:t xml:space="preserve"> </w:t>
      </w:r>
    </w:p>
    <w:p w14:paraId="30EA69E0" w14:textId="25622562" w:rsidR="0015239D" w:rsidRDefault="00E870C5" w:rsidP="00E870C5">
      <w:pPr>
        <w:ind w:left="720"/>
      </w:pPr>
      <w:r>
        <w:t>n/a</w:t>
      </w:r>
    </w:p>
    <w:p w14:paraId="2BEC7F5B" w14:textId="77777777" w:rsidR="0015239D" w:rsidRDefault="006300DC">
      <w:pPr>
        <w:pStyle w:val="Heading1"/>
      </w:pPr>
      <w:bookmarkStart w:id="14" w:name="_Toc468387702"/>
      <w:r>
        <w:lastRenderedPageBreak/>
        <w:t>Logical View</w:t>
      </w:r>
      <w:bookmarkEnd w:id="14"/>
      <w:r>
        <w:t xml:space="preserve"> </w:t>
      </w:r>
    </w:p>
    <w:p w14:paraId="72A37B29" w14:textId="4342FCBF" w:rsidR="00972B0F" w:rsidRPr="00972B0F" w:rsidRDefault="004D508D" w:rsidP="00972B0F">
      <w:r>
        <w:rPr>
          <w:noProof/>
          <w:lang w:val="de-DE" w:eastAsia="de-DE"/>
        </w:rPr>
        <w:drawing>
          <wp:inline distT="0" distB="0" distL="0" distR="0" wp14:anchorId="00C960F8" wp14:editId="5B0F5EFC">
            <wp:extent cx="5943600" cy="6970107"/>
            <wp:effectExtent l="0" t="0" r="0" b="2540"/>
            <wp:docPr id="2" name="Picture 2" descr="C:\Users\D064880\AppData\Local\Microsoft\Windows\INetCacheContent.Word\classDiagram Patter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064880\AppData\Local\Microsoft\Windows\INetCacheContent.Word\classDiagram Pattern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970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7" w:history="1"/>
    </w:p>
    <w:p w14:paraId="6691FF38" w14:textId="77777777" w:rsidR="0015239D" w:rsidRDefault="006300DC">
      <w:pPr>
        <w:pStyle w:val="Heading1"/>
      </w:pPr>
      <w:bookmarkStart w:id="15" w:name="_Toc468387703"/>
      <w:r>
        <w:t>Process View</w:t>
      </w:r>
      <w:bookmarkEnd w:id="15"/>
      <w:r>
        <w:t xml:space="preserve"> </w:t>
      </w:r>
    </w:p>
    <w:p w14:paraId="6122BBC5" w14:textId="381549BD" w:rsidR="00E870C5" w:rsidRPr="00E870C5" w:rsidRDefault="00E870C5" w:rsidP="00E870C5">
      <w:pPr>
        <w:ind w:left="720"/>
      </w:pPr>
      <w:r>
        <w:t>n/a</w:t>
      </w:r>
    </w:p>
    <w:p w14:paraId="6B156C03" w14:textId="58EAF421" w:rsidR="0015239D" w:rsidRDefault="006300DC" w:rsidP="007F15DE">
      <w:pPr>
        <w:pStyle w:val="Heading2"/>
      </w:pPr>
      <w:bookmarkStart w:id="16" w:name="_Toc468387704"/>
      <w:r>
        <w:lastRenderedPageBreak/>
        <w:t>Deployment View</w:t>
      </w:r>
      <w:bookmarkEnd w:id="16"/>
      <w:r>
        <w:t xml:space="preserve"> </w:t>
      </w:r>
    </w:p>
    <w:p w14:paraId="744E7DDE" w14:textId="771511E9" w:rsidR="0015239D" w:rsidRDefault="005341BB" w:rsidP="007F15DE">
      <w:pPr>
        <w:pStyle w:val="Heading1"/>
      </w:pPr>
      <w:bookmarkStart w:id="17" w:name="_Toc468387705"/>
      <w:r>
        <w:rPr>
          <w:noProof/>
          <w:lang w:val="de-DE" w:eastAsia="de-DE"/>
        </w:rPr>
        <w:drawing>
          <wp:inline distT="0" distB="0" distL="0" distR="0" wp14:anchorId="5DAE2B73" wp14:editId="69214B1F">
            <wp:extent cx="4961146" cy="4333875"/>
            <wp:effectExtent l="0" t="0" r="0" b="0"/>
            <wp:docPr id="3" name="Picture 3" descr="C:\Users\D064880\AppData\Local\Microsoft\Windows\INetCacheContent.Word\deployment_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064880\AppData\Local\Microsoft\Windows\INetCacheContent.Word\deployment_chart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919" cy="4338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300DC">
        <w:t>Implementation View</w:t>
      </w:r>
      <w:bookmarkEnd w:id="17"/>
      <w:r w:rsidR="006300DC">
        <w:t xml:space="preserve"> </w:t>
      </w:r>
    </w:p>
    <w:p w14:paraId="62571D3E" w14:textId="6A967D8B" w:rsidR="007F15DE" w:rsidRPr="007F15DE" w:rsidRDefault="007F15DE" w:rsidP="007F15DE">
      <w:pPr>
        <w:ind w:left="720"/>
      </w:pPr>
      <w:r>
        <w:t>n/a</w:t>
      </w:r>
    </w:p>
    <w:p w14:paraId="023F932E" w14:textId="77777777" w:rsidR="0015239D" w:rsidRDefault="0015239D"/>
    <w:p w14:paraId="5BFE03FB" w14:textId="45776ADC" w:rsidR="0015239D" w:rsidRDefault="006300DC">
      <w:pPr>
        <w:pStyle w:val="Heading1"/>
      </w:pPr>
      <w:bookmarkStart w:id="18" w:name="_Toc468387706"/>
      <w:r>
        <w:t>Data View</w:t>
      </w:r>
      <w:bookmarkEnd w:id="18"/>
    </w:p>
    <w:p w14:paraId="03EE8FF7" w14:textId="776ADDC6" w:rsidR="006923E3" w:rsidRDefault="006923E3" w:rsidP="006923E3">
      <w:r>
        <w:t xml:space="preserve">This is a representation of the database schema </w:t>
      </w:r>
      <w:r w:rsidR="001B0DB4">
        <w:t xml:space="preserve">in form of an </w:t>
      </w:r>
      <w:proofErr w:type="spellStart"/>
      <w:r w:rsidR="001B0DB4">
        <w:t>ERM</w:t>
      </w:r>
      <w:proofErr w:type="spellEnd"/>
      <w:r w:rsidR="001B0DB4">
        <w:t xml:space="preserve"> diagram. </w:t>
      </w:r>
      <w:r w:rsidR="00101148">
        <w:t xml:space="preserve">It displays the implementation of the model and </w:t>
      </w:r>
      <w:r w:rsidR="001B0DB4">
        <w:t>shows relations between the objects in a comprehensive way</w:t>
      </w:r>
      <w:r w:rsidR="00096AA5">
        <w:t>.</w:t>
      </w:r>
    </w:p>
    <w:p w14:paraId="298851B1" w14:textId="77777777" w:rsidR="006923E3" w:rsidRPr="006923E3" w:rsidRDefault="006923E3" w:rsidP="006923E3"/>
    <w:p w14:paraId="39F30A3F" w14:textId="79DB8BE4" w:rsidR="007F15DE" w:rsidRPr="007F15DE" w:rsidRDefault="007F15DE" w:rsidP="007F15DE">
      <w:r>
        <w:rPr>
          <w:noProof/>
          <w:lang w:val="de-DE" w:eastAsia="de-DE"/>
        </w:rPr>
        <w:lastRenderedPageBreak/>
        <w:drawing>
          <wp:inline distT="0" distB="0" distL="0" distR="0" wp14:anchorId="4EB3AF03" wp14:editId="63A63210">
            <wp:extent cx="5943600" cy="3232150"/>
            <wp:effectExtent l="0" t="0" r="0" b="6350"/>
            <wp:docPr id="1" name="Picture 1" descr="C:\Users\D064880\Downloads\ERM_Datab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064880\Downloads\ERM_Database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73CCF" w14:textId="029E3B37" w:rsidR="0015239D" w:rsidRDefault="006300DC" w:rsidP="00E870C5">
      <w:pPr>
        <w:pStyle w:val="Heading1"/>
      </w:pPr>
      <w:bookmarkStart w:id="19" w:name="_Toc468387707"/>
      <w:r>
        <w:t>Size and Performance</w:t>
      </w:r>
      <w:bookmarkEnd w:id="19"/>
      <w:r>
        <w:t xml:space="preserve"> </w:t>
      </w:r>
    </w:p>
    <w:p w14:paraId="2AFE8E1A" w14:textId="0B525033" w:rsidR="00E870C5" w:rsidRPr="00E870C5" w:rsidRDefault="00E870C5" w:rsidP="00E870C5">
      <w:pPr>
        <w:ind w:left="720"/>
      </w:pPr>
      <w:r>
        <w:t>n/a</w:t>
      </w:r>
    </w:p>
    <w:p w14:paraId="3FA03CA6" w14:textId="2FC42F4A" w:rsidR="00CA3A9D" w:rsidRDefault="006300DC" w:rsidP="00E870C5">
      <w:pPr>
        <w:pStyle w:val="Heading1"/>
      </w:pPr>
      <w:bookmarkStart w:id="20" w:name="_Toc468387708"/>
      <w:r>
        <w:t>Quality</w:t>
      </w:r>
      <w:bookmarkEnd w:id="20"/>
      <w:r>
        <w:t xml:space="preserve"> </w:t>
      </w:r>
    </w:p>
    <w:p w14:paraId="30B87744" w14:textId="1D5F2319" w:rsidR="00E870C5" w:rsidRPr="00E870C5" w:rsidRDefault="00E870C5" w:rsidP="00E870C5">
      <w:pPr>
        <w:ind w:left="720"/>
      </w:pPr>
      <w:r>
        <w:t>n/a</w:t>
      </w:r>
    </w:p>
    <w:sectPr w:rsidR="00E870C5" w:rsidRPr="00E870C5">
      <w:headerReference w:type="default" r:id="rId20"/>
      <w:footerReference w:type="default" r:id="rId21"/>
      <w:headerReference w:type="first" r:id="rId22"/>
      <w:footerReference w:type="first" r:id="rId2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61B387" w14:textId="77777777" w:rsidR="007D6CB1" w:rsidRDefault="007D6CB1">
      <w:pPr>
        <w:spacing w:line="240" w:lineRule="auto"/>
      </w:pPr>
      <w:r>
        <w:separator/>
      </w:r>
    </w:p>
  </w:endnote>
  <w:endnote w:type="continuationSeparator" w:id="0">
    <w:p w14:paraId="2DABD9EF" w14:textId="77777777" w:rsidR="007D6CB1" w:rsidRDefault="007D6CB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08FDD4" w14:textId="77777777" w:rsidR="0015239D" w:rsidRDefault="006300D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1FE9951" w14:textId="77777777" w:rsidR="0015239D" w:rsidRDefault="0015239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C2514E" w14:textId="77777777" w:rsidR="004D508D" w:rsidRDefault="004D508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5319E9" w14:textId="77777777" w:rsidR="004D508D" w:rsidRDefault="004D508D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5239D" w14:paraId="71449207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785CD75" w14:textId="77777777" w:rsidR="0015239D" w:rsidRDefault="006300DC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327B85B" w14:textId="19D330F7" w:rsidR="0015239D" w:rsidRDefault="006300DC" w:rsidP="00E870C5">
          <w:pPr>
            <w:jc w:val="center"/>
          </w:pPr>
          <w:r>
            <w:sym w:font="Symbol" w:char="F0D3"/>
          </w:r>
          <w:r w:rsidR="00E870C5">
            <w:t>Meets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7947C4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5D82D0A" w14:textId="0C5780DA" w:rsidR="0015239D" w:rsidRDefault="006300DC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7947C4">
            <w:rPr>
              <w:rStyle w:val="PageNumber"/>
              <w:noProof/>
            </w:rPr>
            <w:t>7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7947C4">
            <w:rPr>
              <w:rStyle w:val="PageNumber"/>
              <w:noProof/>
            </w:rPr>
            <w:t>7</w:t>
          </w:r>
          <w:r>
            <w:rPr>
              <w:rStyle w:val="PageNumber"/>
            </w:rPr>
            <w:fldChar w:fldCharType="end"/>
          </w:r>
        </w:p>
      </w:tc>
    </w:tr>
  </w:tbl>
  <w:p w14:paraId="6EA30CA1" w14:textId="77777777" w:rsidR="0015239D" w:rsidRDefault="0015239D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759F19" w14:textId="77777777" w:rsidR="0015239D" w:rsidRDefault="001523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9F9C31" w14:textId="77777777" w:rsidR="007D6CB1" w:rsidRDefault="007D6CB1">
      <w:pPr>
        <w:spacing w:line="240" w:lineRule="auto"/>
      </w:pPr>
      <w:r>
        <w:separator/>
      </w:r>
    </w:p>
  </w:footnote>
  <w:footnote w:type="continuationSeparator" w:id="0">
    <w:p w14:paraId="32EBD488" w14:textId="77777777" w:rsidR="007D6CB1" w:rsidRDefault="007D6CB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A49385" w14:textId="77777777" w:rsidR="004D508D" w:rsidRDefault="004D508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DBCC1F" w14:textId="77777777" w:rsidR="0015239D" w:rsidRDefault="0015239D">
    <w:pPr>
      <w:rPr>
        <w:sz w:val="24"/>
      </w:rPr>
    </w:pPr>
  </w:p>
  <w:p w14:paraId="703285E5" w14:textId="77777777" w:rsidR="0015239D" w:rsidRDefault="0015239D">
    <w:pPr>
      <w:pBdr>
        <w:top w:val="single" w:sz="6" w:space="1" w:color="auto"/>
      </w:pBdr>
      <w:rPr>
        <w:sz w:val="24"/>
      </w:rPr>
    </w:pPr>
  </w:p>
  <w:p w14:paraId="5D478AB7" w14:textId="377318B2" w:rsidR="0015239D" w:rsidRDefault="004E5BC3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Meets</w:t>
    </w:r>
  </w:p>
  <w:p w14:paraId="1CA1774F" w14:textId="77777777" w:rsidR="0015239D" w:rsidRDefault="0015239D">
    <w:pPr>
      <w:pBdr>
        <w:bottom w:val="single" w:sz="6" w:space="1" w:color="auto"/>
      </w:pBdr>
      <w:jc w:val="right"/>
      <w:rPr>
        <w:sz w:val="24"/>
      </w:rPr>
    </w:pPr>
  </w:p>
  <w:p w14:paraId="796AC998" w14:textId="77777777" w:rsidR="0015239D" w:rsidRDefault="0015239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938518" w14:textId="77777777" w:rsidR="004D508D" w:rsidRDefault="004D508D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5239D" w14:paraId="2680D2C4" w14:textId="77777777" w:rsidTr="004E5BC3">
      <w:tc>
        <w:tcPr>
          <w:tcW w:w="6379" w:type="dxa"/>
        </w:tcPr>
        <w:p w14:paraId="52754759" w14:textId="5F2346BE" w:rsidR="0015239D" w:rsidRDefault="004E5BC3">
          <w:r>
            <w:t>Meets</w:t>
          </w:r>
        </w:p>
      </w:tc>
      <w:tc>
        <w:tcPr>
          <w:tcW w:w="3179" w:type="dxa"/>
        </w:tcPr>
        <w:p w14:paraId="783F111F" w14:textId="3851624D" w:rsidR="0015239D" w:rsidRDefault="004D508D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1.1</w:t>
          </w:r>
        </w:p>
      </w:tc>
    </w:tr>
    <w:tr w:rsidR="0015239D" w14:paraId="42AAFAA0" w14:textId="77777777" w:rsidTr="004E5BC3">
      <w:tc>
        <w:tcPr>
          <w:tcW w:w="6379" w:type="dxa"/>
        </w:tcPr>
        <w:p w14:paraId="37227076" w14:textId="46E1266D" w:rsidR="0015239D" w:rsidRDefault="002F4C04">
          <w:fldSimple w:instr=" TITLE  \* MERGEFORMAT ">
            <w:r w:rsidR="007947C4">
              <w:t>Software Architecture Document</w:t>
            </w:r>
          </w:fldSimple>
        </w:p>
      </w:tc>
      <w:tc>
        <w:tcPr>
          <w:tcW w:w="3179" w:type="dxa"/>
        </w:tcPr>
        <w:p w14:paraId="3F412EBE" w14:textId="5582763C" w:rsidR="0015239D" w:rsidRDefault="006300DC" w:rsidP="004E5BC3">
          <w:r>
            <w:t xml:space="preserve">  Date:  </w:t>
          </w:r>
          <w:r w:rsidR="004D508D">
            <w:t>23/06</w:t>
          </w:r>
          <w:r w:rsidR="00972729">
            <w:t>/</w:t>
          </w:r>
          <w:r w:rsidR="004E5BC3">
            <w:t>2016</w:t>
          </w:r>
        </w:p>
      </w:tc>
    </w:tr>
  </w:tbl>
  <w:p w14:paraId="79F48963" w14:textId="77777777" w:rsidR="0015239D" w:rsidRDefault="0015239D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0B94AD" w14:textId="77777777" w:rsidR="0015239D" w:rsidRDefault="0015239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AB22251"/>
    <w:multiLevelType w:val="multilevel"/>
    <w:tmpl w:val="53C0461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9"/>
  </w:num>
  <w:num w:numId="3">
    <w:abstractNumId w:val="20"/>
  </w:num>
  <w:num w:numId="4">
    <w:abstractNumId w:val="14"/>
  </w:num>
  <w:num w:numId="5">
    <w:abstractNumId w:val="13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19"/>
  </w:num>
  <w:num w:numId="9">
    <w:abstractNumId w:val="3"/>
  </w:num>
  <w:num w:numId="10">
    <w:abstractNumId w:val="10"/>
  </w:num>
  <w:num w:numId="11">
    <w:abstractNumId w:val="8"/>
  </w:num>
  <w:num w:numId="12">
    <w:abstractNumId w:val="18"/>
  </w:num>
  <w:num w:numId="13">
    <w:abstractNumId w:val="7"/>
  </w:num>
  <w:num w:numId="14">
    <w:abstractNumId w:val="4"/>
  </w:num>
  <w:num w:numId="15">
    <w:abstractNumId w:val="17"/>
  </w:num>
  <w:num w:numId="16">
    <w:abstractNumId w:val="12"/>
  </w:num>
  <w:num w:numId="17">
    <w:abstractNumId w:val="5"/>
  </w:num>
  <w:num w:numId="18">
    <w:abstractNumId w:val="11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6"/>
  </w:num>
  <w:num w:numId="21">
    <w:abstractNumId w:val="16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A9D"/>
    <w:rsid w:val="00096AA5"/>
    <w:rsid w:val="00101148"/>
    <w:rsid w:val="0015239D"/>
    <w:rsid w:val="001A43F3"/>
    <w:rsid w:val="001B0DB4"/>
    <w:rsid w:val="001B3341"/>
    <w:rsid w:val="00270B9E"/>
    <w:rsid w:val="002F4C04"/>
    <w:rsid w:val="003B7088"/>
    <w:rsid w:val="004D508D"/>
    <w:rsid w:val="004E5BC3"/>
    <w:rsid w:val="005341BB"/>
    <w:rsid w:val="006300DC"/>
    <w:rsid w:val="00635E3E"/>
    <w:rsid w:val="006923E3"/>
    <w:rsid w:val="007947C4"/>
    <w:rsid w:val="007B3C11"/>
    <w:rsid w:val="007D6CB1"/>
    <w:rsid w:val="007E7DC6"/>
    <w:rsid w:val="007F15DE"/>
    <w:rsid w:val="008160FB"/>
    <w:rsid w:val="008617AE"/>
    <w:rsid w:val="008C0F60"/>
    <w:rsid w:val="00972729"/>
    <w:rsid w:val="00972B0F"/>
    <w:rsid w:val="009845C5"/>
    <w:rsid w:val="009F3139"/>
    <w:rsid w:val="00B027B5"/>
    <w:rsid w:val="00BD073D"/>
    <w:rsid w:val="00CA3A9D"/>
    <w:rsid w:val="00E870C5"/>
    <w:rsid w:val="00F70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1ED52D7"/>
  <w15:chartTrackingRefBased/>
  <w15:docId w15:val="{98A66E98-7017-460A-907F-EAB3C4473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character" w:styleId="Strong">
    <w:name w:val="Strong"/>
    <w:basedOn w:val="DefaultParagraphFont"/>
    <w:qFormat/>
    <w:rPr>
      <w:b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table" w:styleId="TableGrid">
    <w:name w:val="Table Grid"/>
    <w:basedOn w:val="TableNormal"/>
    <w:uiPriority w:val="39"/>
    <w:rsid w:val="007E7D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2.png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yperlink" Target="https://raw.githubusercontent.com/DaAnda97/meets/master/docs/classdiagram_mvc.jpg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DaAnda97/meets/blob/master/docs/Software%20Requirements%20Specification.pdf" TargetMode="External"/><Relationship Id="rId23" Type="http://schemas.openxmlformats.org/officeDocument/2006/relationships/footer" Target="footer5.xml"/><Relationship Id="rId10" Type="http://schemas.openxmlformats.org/officeDocument/2006/relationships/footer" Target="footer1.xm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themeetsblog.wordpress.com/" TargetMode="External"/><Relationship Id="rId22" Type="http://schemas.openxmlformats.org/officeDocument/2006/relationships/header" Target="header5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064880\Downloads\rup_s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95C997-2BFC-484C-B68D-1661AD953F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rup_sad.dot</Template>
  <TotalTime>0</TotalTime>
  <Pages>1</Pages>
  <Words>374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Architecture Document</vt:lpstr>
    </vt:vector>
  </TitlesOfParts>
  <Company>&lt;Company Name&gt;</Company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Architecture Document</dc:title>
  <dc:subject>&lt;Project Name&gt;</dc:subject>
  <dc:creator>Carotenuto, Luca</dc:creator>
  <cp:keywords/>
  <dc:description/>
  <cp:lastModifiedBy>Carotenuto, Luca</cp:lastModifiedBy>
  <cp:revision>25</cp:revision>
  <cp:lastPrinted>2017-06-29T10:34:00Z</cp:lastPrinted>
  <dcterms:created xsi:type="dcterms:W3CDTF">2016-12-01T12:20:00Z</dcterms:created>
  <dcterms:modified xsi:type="dcterms:W3CDTF">2017-06-29T10:34:00Z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